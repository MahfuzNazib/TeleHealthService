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B90C48" w:rsidRDefault="009C4C0E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2BD7640B" wp14:editId="0125C77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0C48" w:rsidRDefault="008D1DF5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706688988"/>
                                    <w:placeholder>
                                      <w:docPart w:val="8FEEF6FA90A54B788886FDC84805B1D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5A72">
                                      <w:t>Nazib Mahfuz</w:t>
                                    </w:r>
                                  </w:sdtContent>
                                </w:sdt>
                                <w:r w:rsidR="009C4C0E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842137672"/>
                                    <w:placeholder>
                                      <w:docPart w:val="FF3C64A956CC4306A844729663D8DF3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5A72">
                                      <w:t>Laravel</w:t>
                                    </w:r>
                                  </w:sdtContent>
                                </w:sdt>
                                <w:r w:rsidR="009C4C0E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524526737"/>
                                    <w:placeholder>
                                      <w:docPart w:val="CC3AA3F00DB34CBA8B3343A376BB53CA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8-02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F65A72">
                                      <w:t>August 2, 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D764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B90C48" w:rsidRDefault="008D1DF5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706688988"/>
                              <w:placeholder>
                                <w:docPart w:val="8FEEF6FA90A54B788886FDC84805B1D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65A72">
                                <w:t>Nazib Mahfuz</w:t>
                              </w:r>
                            </w:sdtContent>
                          </w:sdt>
                          <w:r w:rsidR="009C4C0E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842137672"/>
                              <w:placeholder>
                                <w:docPart w:val="FF3C64A956CC4306A844729663D8DF3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F65A72">
                                <w:t>Laravel</w:t>
                              </w:r>
                            </w:sdtContent>
                          </w:sdt>
                          <w:r w:rsidR="009C4C0E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524526737"/>
                              <w:placeholder>
                                <w:docPart w:val="CC3AA3F00DB34CBA8B3343A376BB53CA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8-0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65A72">
                                <w:t>August 2, 2020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21623FC1" wp14:editId="51349DF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0C48" w:rsidRDefault="008D1DF5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157789209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5A72">
                                      <w:t>Feature Lists</w:t>
                                    </w:r>
                                  </w:sdtContent>
                                </w:sdt>
                              </w:p>
                              <w:p w:rsidR="00B90C48" w:rsidRDefault="008D1DF5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126226416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65A72">
                                      <w:t>Tele-health-service (ths)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623FC1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B90C48" w:rsidRDefault="008D1DF5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789209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65A72">
                                <w:t>Feature Lists</w:t>
                              </w:r>
                            </w:sdtContent>
                          </w:sdt>
                        </w:p>
                        <w:p w:rsidR="00B90C48" w:rsidRDefault="008D1DF5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126226416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65A72">
                                <w:t>Tele-health-service (ths)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6A9BE8D3" wp14:editId="7A3FC6B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bookmarkEnd w:id="4"/>
    <w:bookmarkEnd w:id="3"/>
    <w:bookmarkEnd w:id="2"/>
    <w:bookmarkEnd w:id="1"/>
    <w:bookmarkEnd w:id="0"/>
    <w:p w:rsidR="00FC7036" w:rsidRDefault="00FC7036" w:rsidP="00FC7036">
      <w:pPr>
        <w:pStyle w:val="Heading1"/>
        <w:rPr>
          <w:rStyle w:val="Heading1Char"/>
        </w:rPr>
      </w:pPr>
    </w:p>
    <w:p w:rsidR="00FC7036" w:rsidRDefault="00FC7036" w:rsidP="00FC7036">
      <w:pPr>
        <w:rPr>
          <w:rStyle w:val="Heading1Char"/>
        </w:rPr>
      </w:pPr>
      <w:r>
        <w:rPr>
          <w:rStyle w:val="Heading1Char"/>
        </w:rPr>
        <w:br w:type="page"/>
      </w:r>
    </w:p>
    <w:p w:rsidR="00B90C48" w:rsidRDefault="00FC7036" w:rsidP="00FC7036">
      <w:pPr>
        <w:pStyle w:val="Heading1"/>
      </w:pPr>
      <w:r>
        <w:lastRenderedPageBreak/>
        <w:t>Type of Users</w:t>
      </w:r>
    </w:p>
    <w:p w:rsidR="00FC7036" w:rsidRDefault="00FC7036" w:rsidP="00FC7036">
      <w:pPr>
        <w:pStyle w:val="ListParagraph"/>
        <w:numPr>
          <w:ilvl w:val="0"/>
          <w:numId w:val="7"/>
        </w:numPr>
      </w:pPr>
      <w:r>
        <w:t>Patient</w:t>
      </w:r>
    </w:p>
    <w:p w:rsidR="00FC7036" w:rsidRDefault="00FC7036" w:rsidP="00FC7036">
      <w:pPr>
        <w:pStyle w:val="ListParagraph"/>
        <w:numPr>
          <w:ilvl w:val="0"/>
          <w:numId w:val="7"/>
        </w:numPr>
      </w:pPr>
      <w:r>
        <w:t>Doctor</w:t>
      </w:r>
    </w:p>
    <w:p w:rsidR="00FC7036" w:rsidRDefault="00FC7036" w:rsidP="00FC7036">
      <w:pPr>
        <w:pStyle w:val="ListParagraph"/>
        <w:numPr>
          <w:ilvl w:val="0"/>
          <w:numId w:val="7"/>
        </w:numPr>
      </w:pPr>
      <w:r>
        <w:t>Receptionist</w:t>
      </w:r>
    </w:p>
    <w:p w:rsidR="00FC7036" w:rsidRDefault="00FC7036" w:rsidP="00FC7036">
      <w:pPr>
        <w:pStyle w:val="ListParagraph"/>
        <w:numPr>
          <w:ilvl w:val="0"/>
          <w:numId w:val="7"/>
        </w:numPr>
      </w:pPr>
      <w:r>
        <w:t>Admin</w:t>
      </w:r>
    </w:p>
    <w:p w:rsidR="00FC7036" w:rsidRDefault="00FC7036" w:rsidP="00FC7036">
      <w:pPr>
        <w:pStyle w:val="Heading1"/>
      </w:pPr>
      <w:r>
        <w:t>Common Features</w:t>
      </w:r>
    </w:p>
    <w:p w:rsidR="00FC7036" w:rsidRDefault="00FC7036" w:rsidP="00FC7036">
      <w:pPr>
        <w:pStyle w:val="ListParagraph"/>
        <w:numPr>
          <w:ilvl w:val="0"/>
          <w:numId w:val="9"/>
        </w:numPr>
      </w:pPr>
      <w:r>
        <w:t>Login into the System</w:t>
      </w:r>
    </w:p>
    <w:p w:rsidR="00FC7036" w:rsidRDefault="00FC7036" w:rsidP="00FC7036">
      <w:pPr>
        <w:pStyle w:val="ListParagraph"/>
        <w:numPr>
          <w:ilvl w:val="0"/>
          <w:numId w:val="9"/>
        </w:numPr>
      </w:pPr>
      <w:r>
        <w:t xml:space="preserve">Perform CRUD Operation </w:t>
      </w:r>
    </w:p>
    <w:p w:rsidR="001F57C4" w:rsidRDefault="001F57C4" w:rsidP="00FC7036">
      <w:pPr>
        <w:pStyle w:val="ListParagraph"/>
        <w:numPr>
          <w:ilvl w:val="0"/>
          <w:numId w:val="9"/>
        </w:numPr>
      </w:pPr>
      <w:r>
        <w:t>Perform to change password and others basic settings</w:t>
      </w:r>
    </w:p>
    <w:p w:rsidR="006135D7" w:rsidRDefault="006135D7" w:rsidP="006135D7">
      <w:pPr>
        <w:pStyle w:val="Heading1"/>
      </w:pPr>
      <w:r>
        <w:t>Patient Feature’s List</w:t>
      </w:r>
    </w:p>
    <w:p w:rsidR="006135D7" w:rsidRDefault="006135D7" w:rsidP="006135D7">
      <w:pPr>
        <w:pStyle w:val="ListParagraph"/>
        <w:numPr>
          <w:ilvl w:val="0"/>
          <w:numId w:val="10"/>
        </w:numPr>
      </w:pPr>
      <w:r>
        <w:t>Make Appointment</w:t>
      </w:r>
    </w:p>
    <w:p w:rsidR="006135D7" w:rsidRDefault="001F57C4" w:rsidP="006135D7">
      <w:pPr>
        <w:pStyle w:val="ListParagraph"/>
        <w:numPr>
          <w:ilvl w:val="0"/>
          <w:numId w:val="10"/>
        </w:numPr>
      </w:pPr>
      <w:r>
        <w:t>Check Doctors Profile</w:t>
      </w:r>
    </w:p>
    <w:p w:rsidR="001F57C4" w:rsidRDefault="001F57C4" w:rsidP="006135D7">
      <w:pPr>
        <w:pStyle w:val="ListParagraph"/>
        <w:numPr>
          <w:ilvl w:val="0"/>
          <w:numId w:val="10"/>
        </w:numPr>
      </w:pPr>
      <w:r>
        <w:t>View Doctor's Appointments List (By Date)</w:t>
      </w:r>
    </w:p>
    <w:p w:rsidR="001F57C4" w:rsidRDefault="001F57C4" w:rsidP="006135D7">
      <w:pPr>
        <w:pStyle w:val="ListParagraph"/>
        <w:numPr>
          <w:ilvl w:val="0"/>
          <w:numId w:val="10"/>
        </w:numPr>
      </w:pPr>
      <w:r>
        <w:t>View Active Doctor’s List</w:t>
      </w:r>
    </w:p>
    <w:p w:rsidR="001F57C4" w:rsidRDefault="001F57C4" w:rsidP="006135D7">
      <w:pPr>
        <w:pStyle w:val="ListParagraph"/>
        <w:numPr>
          <w:ilvl w:val="0"/>
          <w:numId w:val="10"/>
        </w:numPr>
      </w:pPr>
      <w:r>
        <w:t>View Department wise Doctor’s List</w:t>
      </w:r>
    </w:p>
    <w:p w:rsidR="001F57C4" w:rsidRDefault="001F57C4" w:rsidP="006135D7">
      <w:pPr>
        <w:pStyle w:val="ListParagraph"/>
        <w:numPr>
          <w:ilvl w:val="0"/>
          <w:numId w:val="10"/>
        </w:numPr>
      </w:pPr>
      <w:r>
        <w:t>Check Hospital Service Hour</w:t>
      </w:r>
    </w:p>
    <w:p w:rsidR="001F57C4" w:rsidRDefault="001F57C4" w:rsidP="006135D7">
      <w:pPr>
        <w:pStyle w:val="ListParagraph"/>
        <w:numPr>
          <w:ilvl w:val="0"/>
          <w:numId w:val="10"/>
        </w:numPr>
      </w:pPr>
      <w:r>
        <w:t>Check Any Doctor’s Service Hour</w:t>
      </w:r>
    </w:p>
    <w:p w:rsidR="001F57C4" w:rsidRDefault="001F57C4" w:rsidP="006135D7">
      <w:pPr>
        <w:pStyle w:val="ListParagraph"/>
        <w:numPr>
          <w:ilvl w:val="0"/>
          <w:numId w:val="10"/>
        </w:numPr>
      </w:pPr>
      <w:r>
        <w:t>Check His /Her Own serial number</w:t>
      </w:r>
    </w:p>
    <w:p w:rsidR="001F57C4" w:rsidRDefault="001F57C4" w:rsidP="006135D7">
      <w:pPr>
        <w:pStyle w:val="ListParagraph"/>
        <w:numPr>
          <w:ilvl w:val="0"/>
          <w:numId w:val="10"/>
        </w:numPr>
      </w:pPr>
      <w:r>
        <w:t>Message with Doctor</w:t>
      </w:r>
    </w:p>
    <w:p w:rsidR="001F57C4" w:rsidRDefault="001F57C4" w:rsidP="006135D7">
      <w:pPr>
        <w:pStyle w:val="ListParagraph"/>
        <w:numPr>
          <w:ilvl w:val="0"/>
          <w:numId w:val="10"/>
        </w:numPr>
      </w:pPr>
      <w:r>
        <w:t>Download Prescription</w:t>
      </w:r>
    </w:p>
    <w:p w:rsidR="001F57C4" w:rsidRDefault="001F57C4" w:rsidP="006135D7">
      <w:pPr>
        <w:pStyle w:val="ListParagraph"/>
        <w:numPr>
          <w:ilvl w:val="0"/>
          <w:numId w:val="10"/>
        </w:numPr>
      </w:pPr>
      <w:r>
        <w:t>Check His History [Total Doctor’s Checking, Total Prescription etc.]</w:t>
      </w:r>
    </w:p>
    <w:p w:rsidR="001F57C4" w:rsidRDefault="001F57C4" w:rsidP="006135D7">
      <w:pPr>
        <w:pStyle w:val="ListParagraph"/>
        <w:numPr>
          <w:ilvl w:val="0"/>
          <w:numId w:val="10"/>
        </w:numPr>
      </w:pPr>
      <w:r>
        <w:t>Video Call via Zoom</w:t>
      </w:r>
    </w:p>
    <w:p w:rsidR="00665F0E" w:rsidRDefault="00665F0E" w:rsidP="006135D7">
      <w:pPr>
        <w:pStyle w:val="ListParagraph"/>
        <w:numPr>
          <w:ilvl w:val="0"/>
          <w:numId w:val="10"/>
        </w:numPr>
      </w:pPr>
      <w:r>
        <w:t>Rating Doctor</w:t>
      </w:r>
    </w:p>
    <w:p w:rsidR="00665F0E" w:rsidRDefault="00665F0E" w:rsidP="006135D7">
      <w:pPr>
        <w:pStyle w:val="ListParagraph"/>
        <w:numPr>
          <w:ilvl w:val="0"/>
          <w:numId w:val="10"/>
        </w:numPr>
      </w:pPr>
      <w:r>
        <w:t>Send Feedback</w:t>
      </w:r>
    </w:p>
    <w:p w:rsidR="001F57C4" w:rsidRPr="006135D7" w:rsidRDefault="00665F0E" w:rsidP="00F811A6">
      <w:pPr>
        <w:pStyle w:val="ListParagraph"/>
        <w:numPr>
          <w:ilvl w:val="0"/>
          <w:numId w:val="10"/>
        </w:numPr>
      </w:pPr>
      <w:r>
        <w:t>FAQ</w:t>
      </w:r>
    </w:p>
    <w:p w:rsidR="00F811A6" w:rsidRDefault="00F811A6" w:rsidP="00F811A6">
      <w:pPr>
        <w:pStyle w:val="Heading1"/>
      </w:pPr>
      <w:r>
        <w:t>Doctor</w:t>
      </w:r>
      <w:r>
        <w:t xml:space="preserve"> Feature’s List</w:t>
      </w:r>
    </w:p>
    <w:p w:rsidR="00F811A6" w:rsidRDefault="00F811A6" w:rsidP="00F811A6">
      <w:pPr>
        <w:pStyle w:val="ListParagraph"/>
        <w:numPr>
          <w:ilvl w:val="0"/>
          <w:numId w:val="12"/>
        </w:numPr>
      </w:pPr>
      <w:r>
        <w:t>View All Appointment List [Search by Date]</w:t>
      </w:r>
    </w:p>
    <w:p w:rsidR="00F811A6" w:rsidRDefault="00F811A6" w:rsidP="00F811A6">
      <w:pPr>
        <w:pStyle w:val="ListParagraph"/>
        <w:numPr>
          <w:ilvl w:val="0"/>
          <w:numId w:val="12"/>
        </w:numPr>
      </w:pPr>
      <w:r>
        <w:t>Cancel Appointment by Condition</w:t>
      </w:r>
    </w:p>
    <w:p w:rsidR="00F811A6" w:rsidRDefault="00F811A6" w:rsidP="00F811A6">
      <w:pPr>
        <w:pStyle w:val="ListParagraph"/>
        <w:numPr>
          <w:ilvl w:val="0"/>
          <w:numId w:val="12"/>
        </w:numPr>
      </w:pPr>
      <w:r>
        <w:t>Set Own Servicing Hour’s</w:t>
      </w:r>
    </w:p>
    <w:p w:rsidR="00F811A6" w:rsidRDefault="00F811A6" w:rsidP="00F811A6">
      <w:pPr>
        <w:pStyle w:val="ListParagraph"/>
        <w:numPr>
          <w:ilvl w:val="0"/>
          <w:numId w:val="12"/>
        </w:numPr>
      </w:pPr>
      <w:r>
        <w:t>Update Service Hour’s</w:t>
      </w:r>
    </w:p>
    <w:p w:rsidR="00F811A6" w:rsidRDefault="00F811A6" w:rsidP="00F811A6">
      <w:pPr>
        <w:pStyle w:val="ListParagraph"/>
        <w:numPr>
          <w:ilvl w:val="0"/>
          <w:numId w:val="12"/>
        </w:numPr>
      </w:pPr>
      <w:r>
        <w:t xml:space="preserve">Make </w:t>
      </w:r>
      <w:r>
        <w:t>Prescription</w:t>
      </w:r>
    </w:p>
    <w:p w:rsidR="00F811A6" w:rsidRDefault="00F811A6" w:rsidP="00F811A6">
      <w:pPr>
        <w:pStyle w:val="ListParagraph"/>
        <w:numPr>
          <w:ilvl w:val="0"/>
          <w:numId w:val="12"/>
        </w:numPr>
      </w:pPr>
      <w:r>
        <w:t>Start Video conference via ZOOM</w:t>
      </w:r>
    </w:p>
    <w:p w:rsidR="00F811A6" w:rsidRDefault="00F811A6" w:rsidP="00F811A6">
      <w:pPr>
        <w:pStyle w:val="ListParagraph"/>
        <w:numPr>
          <w:ilvl w:val="0"/>
          <w:numId w:val="12"/>
        </w:numPr>
      </w:pPr>
      <w:r>
        <w:t>Message with specific patient</w:t>
      </w:r>
    </w:p>
    <w:p w:rsidR="00F811A6" w:rsidRDefault="00F811A6" w:rsidP="00F811A6">
      <w:pPr>
        <w:pStyle w:val="ListParagraph"/>
        <w:numPr>
          <w:ilvl w:val="0"/>
          <w:numId w:val="12"/>
        </w:numPr>
      </w:pPr>
      <w:r>
        <w:t>Set His / Her FAQ</w:t>
      </w:r>
    </w:p>
    <w:p w:rsidR="00F811A6" w:rsidRDefault="00F811A6" w:rsidP="00F811A6">
      <w:pPr>
        <w:pStyle w:val="ListParagraph"/>
      </w:pPr>
    </w:p>
    <w:p w:rsidR="00F811A6" w:rsidRDefault="00F811A6" w:rsidP="00F811A6">
      <w:pPr>
        <w:pStyle w:val="ListParagraph"/>
      </w:pPr>
    </w:p>
    <w:p w:rsidR="00F811A6" w:rsidRDefault="00F811A6" w:rsidP="00F811A6">
      <w:pPr>
        <w:pStyle w:val="Heading1"/>
      </w:pPr>
      <w:r>
        <w:lastRenderedPageBreak/>
        <w:t>Admin</w:t>
      </w:r>
      <w:r>
        <w:t xml:space="preserve"> Feature’s List</w:t>
      </w:r>
    </w:p>
    <w:p w:rsidR="00F811A6" w:rsidRDefault="00F811A6" w:rsidP="00F811A6">
      <w:pPr>
        <w:pStyle w:val="ListParagraph"/>
        <w:numPr>
          <w:ilvl w:val="0"/>
          <w:numId w:val="13"/>
        </w:numPr>
      </w:pPr>
      <w:r>
        <w:t>Add Doctor’s</w:t>
      </w:r>
    </w:p>
    <w:p w:rsidR="00F811A6" w:rsidRDefault="00F811A6" w:rsidP="00F811A6">
      <w:pPr>
        <w:pStyle w:val="ListParagraph"/>
        <w:numPr>
          <w:ilvl w:val="0"/>
          <w:numId w:val="13"/>
        </w:numPr>
      </w:pPr>
      <w:r>
        <w:t>Add Others Employees [if needed]</w:t>
      </w:r>
    </w:p>
    <w:p w:rsidR="00F811A6" w:rsidRDefault="00FF1FF6" w:rsidP="00F811A6">
      <w:pPr>
        <w:pStyle w:val="ListParagraph"/>
        <w:numPr>
          <w:ilvl w:val="0"/>
          <w:numId w:val="13"/>
        </w:numPr>
      </w:pPr>
      <w:r>
        <w:t>More are coming soon…..</w:t>
      </w:r>
      <w:bookmarkStart w:id="5" w:name="_GoBack"/>
      <w:bookmarkEnd w:id="5"/>
    </w:p>
    <w:p w:rsidR="00F811A6" w:rsidRPr="00F811A6" w:rsidRDefault="00F811A6" w:rsidP="00F811A6"/>
    <w:p w:rsidR="00F811A6" w:rsidRPr="00F811A6" w:rsidRDefault="00F811A6" w:rsidP="00F811A6">
      <w:pPr>
        <w:pStyle w:val="ListParagraph"/>
      </w:pPr>
    </w:p>
    <w:p w:rsidR="006135D7" w:rsidRPr="00FC7036" w:rsidRDefault="006135D7" w:rsidP="006135D7"/>
    <w:sectPr w:rsidR="006135D7" w:rsidRPr="00FC7036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DF5" w:rsidRDefault="008D1DF5">
      <w:pPr>
        <w:spacing w:before="0" w:after="0" w:line="240" w:lineRule="auto"/>
      </w:pPr>
      <w:r>
        <w:separator/>
      </w:r>
    </w:p>
  </w:endnote>
  <w:endnote w:type="continuationSeparator" w:id="0">
    <w:p w:rsidR="008D1DF5" w:rsidRDefault="008D1D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0C48" w:rsidRDefault="009C4C0E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FF1FF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DF5" w:rsidRDefault="008D1DF5">
      <w:pPr>
        <w:spacing w:before="0" w:after="0" w:line="240" w:lineRule="auto"/>
      </w:pPr>
      <w:r>
        <w:separator/>
      </w:r>
    </w:p>
  </w:footnote>
  <w:footnote w:type="continuationSeparator" w:id="0">
    <w:p w:rsidR="008D1DF5" w:rsidRDefault="008D1D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1623FC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7787"/>
      </v:shape>
    </w:pict>
  </w:numPicBullet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163C2E10"/>
    <w:multiLevelType w:val="hybridMultilevel"/>
    <w:tmpl w:val="A4328F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B5885"/>
    <w:multiLevelType w:val="hybridMultilevel"/>
    <w:tmpl w:val="616284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426F3"/>
    <w:multiLevelType w:val="hybridMultilevel"/>
    <w:tmpl w:val="F3A2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F1470"/>
    <w:multiLevelType w:val="hybridMultilevel"/>
    <w:tmpl w:val="5E0C5E94"/>
    <w:lvl w:ilvl="0" w:tplc="04090007">
      <w:start w:val="1"/>
      <w:numFmt w:val="bullet"/>
      <w:lvlText w:val=""/>
      <w:lvlPicBulletId w:val="0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53AF3A8A"/>
    <w:multiLevelType w:val="hybridMultilevel"/>
    <w:tmpl w:val="15A844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44B21"/>
    <w:multiLevelType w:val="hybridMultilevel"/>
    <w:tmpl w:val="09C4DF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4E4713"/>
    <w:multiLevelType w:val="hybridMultilevel"/>
    <w:tmpl w:val="F03E31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A72"/>
    <w:rsid w:val="001F57C4"/>
    <w:rsid w:val="006135D7"/>
    <w:rsid w:val="006548A4"/>
    <w:rsid w:val="00665F0E"/>
    <w:rsid w:val="008D1DF5"/>
    <w:rsid w:val="009C4C0E"/>
    <w:rsid w:val="00B90C48"/>
    <w:rsid w:val="00F65A72"/>
    <w:rsid w:val="00F811A6"/>
    <w:rsid w:val="00FC7036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00B8C-3899-4ED1-8223-FB8E691C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semiHidden/>
    <w:qFormat/>
    <w:rsid w:val="00FC7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EEF6FA90A54B788886FDC84805B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F9180-4F9A-46C3-9B7A-D9715886077D}"/>
      </w:docPartPr>
      <w:docPartBody>
        <w:p w:rsidR="00C4336B" w:rsidRDefault="00B12364">
          <w:pPr>
            <w:pStyle w:val="8FEEF6FA90A54B788886FDC84805B1D2"/>
          </w:pPr>
          <w:r>
            <w:t>[Name]</w:t>
          </w:r>
        </w:p>
      </w:docPartBody>
    </w:docPart>
    <w:docPart>
      <w:docPartPr>
        <w:name w:val="FF3C64A956CC4306A844729663D8D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4459F-684A-4809-81D5-CB212E2C23DD}"/>
      </w:docPartPr>
      <w:docPartBody>
        <w:p w:rsidR="00C4336B" w:rsidRDefault="00B12364">
          <w:pPr>
            <w:pStyle w:val="FF3C64A956CC4306A844729663D8DF30"/>
          </w:pPr>
          <w:r>
            <w:t>[Course Title]</w:t>
          </w:r>
        </w:p>
      </w:docPartBody>
    </w:docPart>
    <w:docPart>
      <w:docPartPr>
        <w:name w:val="CC3AA3F00DB34CBA8B3343A376BB5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129CE-5E67-438F-8294-7DB3C34DBF38}"/>
      </w:docPartPr>
      <w:docPartBody>
        <w:p w:rsidR="00C4336B" w:rsidRDefault="00B12364">
          <w:pPr>
            <w:pStyle w:val="CC3AA3F00DB34CBA8B3343A376BB53CA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64"/>
    <w:rsid w:val="000256F8"/>
    <w:rsid w:val="00B12364"/>
    <w:rsid w:val="00C4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D359C831B7C84262B9AC72CA7F402F2B">
    <w:name w:val="D359C831B7C84262B9AC72CA7F402F2B"/>
  </w:style>
  <w:style w:type="paragraph" w:customStyle="1" w:styleId="8FEEF6FA90A54B788886FDC84805B1D2">
    <w:name w:val="8FEEF6FA90A54B788886FDC84805B1D2"/>
  </w:style>
  <w:style w:type="paragraph" w:customStyle="1" w:styleId="FF3C64A956CC4306A844729663D8DF30">
    <w:name w:val="FF3C64A956CC4306A844729663D8DF30"/>
  </w:style>
  <w:style w:type="paragraph" w:customStyle="1" w:styleId="CC3AA3F00DB34CBA8B3343A376BB53CA">
    <w:name w:val="CC3AA3F00DB34CBA8B3343A376BB53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2020-08-02T00:00:00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21FFF6-A918-4C89-9442-70696F5F3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112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Lists</vt:lpstr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Lists</dc:title>
  <dc:subject>Tele-health-service (ths)</dc:subject>
  <dc:creator>Nazib Mahfuz</dc:creator>
  <cp:keywords>Laravel</cp:keywords>
  <cp:lastModifiedBy>NaZiB mAhFuZ</cp:lastModifiedBy>
  <cp:revision>10</cp:revision>
  <dcterms:created xsi:type="dcterms:W3CDTF">2020-08-02T16:14:00Z</dcterms:created>
  <dcterms:modified xsi:type="dcterms:W3CDTF">2020-08-03T04:21:00Z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